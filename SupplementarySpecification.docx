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D906D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C2955">
        <w:rPr>
          <w:rFonts w:ascii="Times New Roman" w:hAnsi="Times New Roman"/>
        </w:rPr>
        <w:t>&lt;</w:t>
      </w:r>
      <w:r w:rsidR="00CC2955">
        <w:rPr>
          <w:rStyle w:val="5yl5"/>
        </w:rPr>
        <w:t>Patient Guided Assessment System</w:t>
      </w:r>
      <w:r w:rsidR="00CC2955" w:rsidRPr="00400EB4">
        <w:rPr>
          <w:rFonts w:ascii="Times New Roman" w:hAnsi="Times New Roman"/>
        </w:rPr>
        <w:t xml:space="preserve"> </w:t>
      </w:r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E421C6" w:rsidRPr="00400EB4" w:rsidRDefault="00D906D9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dd</w:t>
            </w:r>
            <w:proofErr w:type="spellEnd"/>
            <w:r w:rsidRPr="00400EB4">
              <w:t>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1C12A4">
      <w:pPr>
        <w:pStyle w:val="InfoBlue"/>
      </w:pPr>
      <w:proofErr w:type="gramStart"/>
      <w:r w:rsidRPr="00400EB4">
        <w:t>Legal and regulatory requirements, including application standards.</w:t>
      </w:r>
      <w:proofErr w:type="gramEnd"/>
      <w:r w:rsidRPr="00400EB4">
        <w:t xml:space="preserve"> </w:t>
      </w:r>
    </w:p>
    <w:p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:rsidR="00E421C6" w:rsidRDefault="00AD64E8" w:rsidP="001C12A4">
      <w:pPr>
        <w:pStyle w:val="InfoBlue"/>
      </w:pPr>
      <w:proofErr w:type="gramStart"/>
      <w:r w:rsidRPr="00400EB4">
        <w:t>Other requirements such as operating systems and environments, compatibility requirements, and design constraints.]</w:t>
      </w:r>
      <w:proofErr w:type="gramEnd"/>
    </w:p>
    <w:p w:rsidR="00CC2955" w:rsidRDefault="00C07D46" w:rsidP="00CC2955">
      <w:pPr>
        <w:pStyle w:val="BodyText"/>
        <w:rPr>
          <w:rStyle w:val="5yl5"/>
        </w:rPr>
      </w:pPr>
      <w:r>
        <w:t xml:space="preserve">         </w:t>
      </w:r>
      <w:r w:rsidR="006C06FC">
        <w:t xml:space="preserve">    </w:t>
      </w:r>
      <w:r w:rsidR="008C7B86">
        <w:t xml:space="preserve">   </w:t>
      </w:r>
      <w:r>
        <w:t xml:space="preserve"> </w:t>
      </w:r>
      <w:r w:rsidR="00CC2955">
        <w:t>Given that the “</w:t>
      </w:r>
      <w:r w:rsidR="00CC2955">
        <w:rPr>
          <w:rStyle w:val="5yl5"/>
        </w:rPr>
        <w:t xml:space="preserve">Patient Guided Assessment System” is intended to serve all (or at least the majority) of the people entering a </w:t>
      </w:r>
      <w:proofErr w:type="gramStart"/>
      <w:r w:rsidR="00CC2955">
        <w:rPr>
          <w:rStyle w:val="5yl5"/>
        </w:rPr>
        <w:t>hospital ,</w:t>
      </w:r>
      <w:proofErr w:type="gramEnd"/>
      <w:r w:rsidR="00CC2955">
        <w:rPr>
          <w:rStyle w:val="5yl5"/>
        </w:rPr>
        <w:t xml:space="preserve"> it should have some </w:t>
      </w:r>
      <w:r w:rsidR="009C5990">
        <w:rPr>
          <w:rStyle w:val="5yl5"/>
        </w:rPr>
        <w:t>well-defined</w:t>
      </w:r>
      <w:r w:rsidR="00CC2955">
        <w:rPr>
          <w:rStyle w:val="5yl5"/>
        </w:rPr>
        <w:t xml:space="preserve"> application standards. It is clear that the system should be a reliable one (given that its uses are in the spectrum of health </w:t>
      </w:r>
      <w:proofErr w:type="gramStart"/>
      <w:r w:rsidR="00CC2955">
        <w:rPr>
          <w:rStyle w:val="5yl5"/>
        </w:rPr>
        <w:t>care )</w:t>
      </w:r>
      <w:proofErr w:type="gramEnd"/>
      <w:r w:rsidR="00CC2955">
        <w:rPr>
          <w:rStyle w:val="5yl5"/>
        </w:rPr>
        <w:t xml:space="preserve"> and also a performant one( we need a way to process the data pretty fast and output the right result ). In terms of </w:t>
      </w:r>
      <w:proofErr w:type="gramStart"/>
      <w:r w:rsidR="00CC2955">
        <w:rPr>
          <w:rStyle w:val="5yl5"/>
        </w:rPr>
        <w:t>supportability ,</w:t>
      </w:r>
      <w:proofErr w:type="gramEnd"/>
      <w:r w:rsidR="00CC2955">
        <w:rPr>
          <w:rStyle w:val="5yl5"/>
        </w:rPr>
        <w:t xml:space="preserve"> the application is not intended to be used from personal computers . It is mainly built for special devices that have to be </w:t>
      </w:r>
      <w:proofErr w:type="gramStart"/>
      <w:r w:rsidR="00CC2955">
        <w:rPr>
          <w:rStyle w:val="5yl5"/>
        </w:rPr>
        <w:t>placed  in</w:t>
      </w:r>
      <w:proofErr w:type="gramEnd"/>
      <w:r w:rsidR="00CC2955">
        <w:rPr>
          <w:rStyle w:val="5yl5"/>
        </w:rPr>
        <w:t xml:space="preserve"> hospitals, clinics etc.( otherwise the idea of having the medical personnel checking the results will not be possible).</w:t>
      </w:r>
    </w:p>
    <w:p w:rsidR="00C07D46" w:rsidRPr="00CC2955" w:rsidRDefault="00C07D46" w:rsidP="00CC2955">
      <w:pPr>
        <w:pStyle w:val="BodyText"/>
      </w:pPr>
      <w:r>
        <w:rPr>
          <w:rStyle w:val="5yl5"/>
        </w:rPr>
        <w:t xml:space="preserve">        </w:t>
      </w:r>
      <w:r w:rsidR="006C06FC">
        <w:rPr>
          <w:rStyle w:val="5yl5"/>
        </w:rPr>
        <w:t xml:space="preserve">    </w:t>
      </w:r>
      <w:r w:rsidR="008C7B86">
        <w:rPr>
          <w:rStyle w:val="5yl5"/>
        </w:rPr>
        <w:t xml:space="preserve"> </w:t>
      </w:r>
      <w:r w:rsidR="006C06FC">
        <w:rPr>
          <w:rStyle w:val="5yl5"/>
        </w:rPr>
        <w:t xml:space="preserve"> </w:t>
      </w:r>
      <w:r>
        <w:rPr>
          <w:rStyle w:val="5yl5"/>
        </w:rPr>
        <w:t xml:space="preserve"> The </w:t>
      </w:r>
      <w:proofErr w:type="gramStart"/>
      <w:r>
        <w:rPr>
          <w:rStyle w:val="5yl5"/>
        </w:rPr>
        <w:t>operating  system</w:t>
      </w:r>
      <w:proofErr w:type="gramEnd"/>
      <w:r>
        <w:rPr>
          <w:rStyle w:val="5yl5"/>
        </w:rPr>
        <w:t xml:space="preserve"> in which the application is run is Windows . The application is developed using the layered </w:t>
      </w:r>
      <w:proofErr w:type="gramStart"/>
      <w:r>
        <w:rPr>
          <w:rStyle w:val="5yl5"/>
        </w:rPr>
        <w:t>architecture ,</w:t>
      </w:r>
      <w:proofErr w:type="gramEnd"/>
      <w:r>
        <w:rPr>
          <w:rStyle w:val="5yl5"/>
        </w:rPr>
        <w:t xml:space="preserve"> for a better testability of the components 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Pr="00400EB4" w:rsidRDefault="0040432F" w:rsidP="0040432F">
      <w:pPr>
        <w:ind w:firstLine="720"/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[Define system quality attributes in terms of scenarios according to the following template: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Quality attribute definition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Source of stimulus: the entity (human or another system) that generated the stimulus or event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Stimulus: a condition that determines a reaction of the system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Environment: the current condition of the system when the stimulus arrives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Artifact: is a component that reacts to the stimulus. It may be the whole system or some pieces of it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Response: the activity determined by the arrival of the stimulus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Response measure: the quantifiable indication of the response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Tactics</w:t>
      </w:r>
    </w:p>
    <w:p w:rsidR="0040432F" w:rsidRPr="00400EB4" w:rsidRDefault="0040432F" w:rsidP="0040432F">
      <w:pPr>
        <w:ind w:firstLine="720"/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]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C07D46" w:rsidRDefault="00C07D46" w:rsidP="00C07D46">
      <w:pPr>
        <w:rPr>
          <w:rStyle w:val="e24kjd"/>
        </w:rPr>
      </w:pPr>
      <w:r>
        <w:t xml:space="preserve">            </w:t>
      </w:r>
      <w:r w:rsidR="006C06FC">
        <w:t xml:space="preserve">    </w:t>
      </w:r>
      <w:r>
        <w:t xml:space="preserve"> </w:t>
      </w:r>
      <w:r>
        <w:rPr>
          <w:rStyle w:val="e24kjd"/>
          <w:b/>
          <w:bCs/>
        </w:rPr>
        <w:t>Availability</w:t>
      </w:r>
      <w:r>
        <w:rPr>
          <w:rStyle w:val="e24kjd"/>
        </w:rPr>
        <w:t xml:space="preserve"> is the probability that an item will be in an operable and committable state at the start of a mission when the mission is called for at a random time, and is generally defined as uptime divided by total time (uptime plus downtime).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</w:t>
      </w:r>
    </w:p>
    <w:p w:rsidR="006C06FC" w:rsidRP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Availability Tactics are: Fault </w:t>
      </w:r>
      <w:proofErr w:type="gramStart"/>
      <w:r>
        <w:rPr>
          <w:rStyle w:val="e24kjd"/>
        </w:rPr>
        <w:t>Detection ,</w:t>
      </w:r>
      <w:proofErr w:type="gramEnd"/>
      <w:r>
        <w:rPr>
          <w:rStyle w:val="e24kjd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Pr="006C06FC">
        <w:rPr>
          <w:sz w:val="21"/>
          <w:szCs w:val="21"/>
        </w:rPr>
        <w:t>Fault Recovery , Fault P</w:t>
      </w:r>
      <w:r>
        <w:rPr>
          <w:sz w:val="21"/>
          <w:szCs w:val="21"/>
        </w:rPr>
        <w:t>revention 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Source of </w:t>
      </w:r>
      <w:proofErr w:type="gramStart"/>
      <w:r>
        <w:rPr>
          <w:rStyle w:val="e24kjd"/>
        </w:rPr>
        <w:t>stimulus :</w:t>
      </w:r>
      <w:proofErr w:type="gramEnd"/>
      <w:r>
        <w:rPr>
          <w:rStyle w:val="e24kjd"/>
        </w:rPr>
        <w:t xml:space="preserve"> internal, external.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Stimulus: </w:t>
      </w:r>
      <w:proofErr w:type="gramStart"/>
      <w:r>
        <w:rPr>
          <w:rStyle w:val="e24kjd"/>
        </w:rPr>
        <w:t>Fault(</w:t>
      </w:r>
      <w:proofErr w:type="gramEnd"/>
      <w:r>
        <w:rPr>
          <w:rStyle w:val="e24kjd"/>
        </w:rPr>
        <w:t>timing,  response).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</w:t>
      </w:r>
      <w:proofErr w:type="gramStart"/>
      <w:r>
        <w:rPr>
          <w:rStyle w:val="e24kjd"/>
        </w:rPr>
        <w:t>Environment :</w:t>
      </w:r>
      <w:proofErr w:type="gramEnd"/>
      <w:r>
        <w:rPr>
          <w:rStyle w:val="e24kjd"/>
        </w:rPr>
        <w:t xml:space="preserve"> Normal operation , Degraded mode.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Artifact: processors, communication.</w:t>
      </w:r>
    </w:p>
    <w:p w:rsidR="006C06FC" w:rsidRDefault="006C06FC" w:rsidP="00C07D46">
      <w:pPr>
        <w:rPr>
          <w:rStyle w:val="e24kjd"/>
        </w:rPr>
      </w:pPr>
      <w:r>
        <w:rPr>
          <w:rStyle w:val="e24kjd"/>
        </w:rPr>
        <w:t xml:space="preserve">              Response: detect failure and either record it</w:t>
      </w:r>
      <w:proofErr w:type="gramStart"/>
      <w:r>
        <w:rPr>
          <w:rStyle w:val="e24kjd"/>
        </w:rPr>
        <w:t>,  continue</w:t>
      </w:r>
      <w:proofErr w:type="gramEnd"/>
      <w:r w:rsidR="009C5990">
        <w:rPr>
          <w:rStyle w:val="e24kjd"/>
        </w:rPr>
        <w:t xml:space="preserve"> to operate- normal or degraded</w:t>
      </w:r>
      <w:r>
        <w:rPr>
          <w:rStyle w:val="e24kjd"/>
        </w:rPr>
        <w:t>.</w:t>
      </w:r>
    </w:p>
    <w:p w:rsidR="00B1439C" w:rsidRDefault="00B1439C" w:rsidP="00C07D46">
      <w:pPr>
        <w:rPr>
          <w:rStyle w:val="e24kjd"/>
        </w:rPr>
      </w:pPr>
    </w:p>
    <w:p w:rsidR="00B1439C" w:rsidRPr="00C07D46" w:rsidRDefault="00B1439C" w:rsidP="00C07D46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lastRenderedPageBreak/>
        <w:t>Performance</w:t>
      </w:r>
      <w:bookmarkEnd w:id="5"/>
    </w:p>
    <w:p w:rsidR="009A026B" w:rsidRPr="009A026B" w:rsidRDefault="009A026B" w:rsidP="009A026B">
      <w:r>
        <w:t xml:space="preserve">           </w:t>
      </w:r>
      <w:r w:rsidR="006B3DC8">
        <w:t xml:space="preserve"> </w:t>
      </w:r>
      <w:r>
        <w:t xml:space="preserve">  </w:t>
      </w:r>
      <w:r>
        <w:rPr>
          <w:b/>
          <w:bCs/>
        </w:rPr>
        <w:t>Performance</w:t>
      </w:r>
      <w:r>
        <w:t xml:space="preserve"> is the amount of useful work accomplished by a computer system. Outside of specific contexts, computer performance is estimated in terms of accuracy, efficiency and speed of executing </w:t>
      </w:r>
      <w:hyperlink r:id="rId10" w:tooltip="Computer program" w:history="1">
        <w:r>
          <w:rPr>
            <w:rStyle w:val="Hyperlink"/>
          </w:rPr>
          <w:t>computer program</w:t>
        </w:r>
      </w:hyperlink>
      <w:r>
        <w:t xml:space="preserve"> instructions.</w:t>
      </w:r>
    </w:p>
    <w:p w:rsidR="00F10180" w:rsidRDefault="00F10180" w:rsidP="00F10180">
      <w:r>
        <w:t xml:space="preserve">         </w:t>
      </w:r>
      <w:r w:rsidR="009C5990">
        <w:t xml:space="preserve"> </w:t>
      </w:r>
      <w:r>
        <w:t xml:space="preserve">  Source of stimulus: one of a number </w:t>
      </w:r>
      <w:proofErr w:type="gramStart"/>
      <w:r>
        <w:t>of  independent</w:t>
      </w:r>
      <w:proofErr w:type="gramEnd"/>
      <w:r>
        <w:t xml:space="preserve"> </w:t>
      </w:r>
      <w:proofErr w:type="spellStart"/>
      <w:r>
        <w:t>sources,external</w:t>
      </w:r>
      <w:proofErr w:type="spellEnd"/>
      <w:r>
        <w:t xml:space="preserve"> or internal.</w:t>
      </w:r>
    </w:p>
    <w:p w:rsidR="00F10180" w:rsidRDefault="00F10180" w:rsidP="00F10180">
      <w:r>
        <w:t xml:space="preserve">       </w:t>
      </w:r>
      <w:r w:rsidR="009C5990">
        <w:t xml:space="preserve"> </w:t>
      </w:r>
      <w:r>
        <w:t xml:space="preserve">    Stimulus: arrival </w:t>
      </w:r>
      <w:proofErr w:type="gramStart"/>
      <w:r>
        <w:t>of  periodic</w:t>
      </w:r>
      <w:proofErr w:type="gramEnd"/>
      <w:r>
        <w:t xml:space="preserve"> events /sporadic events.</w:t>
      </w:r>
    </w:p>
    <w:p w:rsidR="00F10180" w:rsidRDefault="00F10180" w:rsidP="00F10180">
      <w:r>
        <w:t xml:space="preserve">            </w:t>
      </w:r>
      <w:proofErr w:type="gramStart"/>
      <w:r>
        <w:t>Artifact :</w:t>
      </w:r>
      <w:proofErr w:type="gramEnd"/>
      <w:r>
        <w:t xml:space="preserve"> System</w:t>
      </w:r>
    </w:p>
    <w:p w:rsidR="00F10180" w:rsidRDefault="00F10180" w:rsidP="00F10180">
      <w:r>
        <w:t xml:space="preserve">            Environment: normal mode.</w:t>
      </w:r>
    </w:p>
    <w:p w:rsidR="009A026B" w:rsidRDefault="009A026B" w:rsidP="00F10180">
      <w:r>
        <w:t xml:space="preserve">            Response: processes </w:t>
      </w:r>
      <w:proofErr w:type="gramStart"/>
      <w:r>
        <w:t>stimuli ,</w:t>
      </w:r>
      <w:proofErr w:type="gramEnd"/>
      <w:r>
        <w:t xml:space="preserve"> changes level of service.</w:t>
      </w:r>
    </w:p>
    <w:p w:rsidR="009A026B" w:rsidRDefault="009A026B" w:rsidP="00F10180">
      <w:r>
        <w:t xml:space="preserve">            Response measure: </w:t>
      </w:r>
      <w:proofErr w:type="gramStart"/>
      <w:r>
        <w:t>latency ,</w:t>
      </w:r>
      <w:proofErr w:type="gramEnd"/>
      <w:r>
        <w:t xml:space="preserve"> deadline, miss rate, data loss. </w:t>
      </w:r>
    </w:p>
    <w:p w:rsidR="00B1439C" w:rsidRDefault="00B1439C" w:rsidP="00F10180"/>
    <w:p w:rsidR="00B1439C" w:rsidRPr="00F10180" w:rsidRDefault="00B1439C" w:rsidP="00F10180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B1439C" w:rsidRDefault="007B7F23" w:rsidP="007B7F23">
      <w:pPr>
        <w:ind w:left="720"/>
      </w:pPr>
      <w:r>
        <w:t xml:space="preserve">Security is the protection of </w:t>
      </w:r>
      <w:hyperlink r:id="rId11" w:tooltip="Computer system" w:history="1">
        <w:r>
          <w:rPr>
            <w:rStyle w:val="Hyperlink"/>
          </w:rPr>
          <w:t>computer systems</w:t>
        </w:r>
      </w:hyperlink>
      <w:r>
        <w:t xml:space="preserve"> and </w:t>
      </w:r>
      <w:hyperlink r:id="rId12" w:tooltip="Computer network" w:history="1">
        <w:r>
          <w:rPr>
            <w:rStyle w:val="Hyperlink"/>
          </w:rPr>
          <w:t>networks</w:t>
        </w:r>
      </w:hyperlink>
      <w:r>
        <w:t xml:space="preserve"> from the theft of or damage to their </w:t>
      </w:r>
      <w:hyperlink r:id="rId13" w:tooltip="Computer hardware" w:history="1">
        <w:r>
          <w:rPr>
            <w:rStyle w:val="Hyperlink"/>
          </w:rPr>
          <w:t>hardware</w:t>
        </w:r>
      </w:hyperlink>
      <w:r>
        <w:t xml:space="preserve">, </w:t>
      </w:r>
      <w:hyperlink r:id="rId14" w:tooltip="Software" w:history="1">
        <w:r>
          <w:rPr>
            <w:rStyle w:val="Hyperlink"/>
          </w:rPr>
          <w:t>software</w:t>
        </w:r>
      </w:hyperlink>
      <w:r>
        <w:t xml:space="preserve">, or </w:t>
      </w:r>
      <w:hyperlink r:id="rId15" w:tooltip="Data (computing)" w:history="1">
        <w:r>
          <w:rPr>
            <w:rStyle w:val="Hyperlink"/>
          </w:rPr>
          <w:t>electronic data</w:t>
        </w:r>
      </w:hyperlink>
      <w:r>
        <w:t xml:space="preserve">, as well as from the </w:t>
      </w:r>
      <w:hyperlink r:id="rId16" w:tooltip="Denial-of-service attack" w:history="1">
        <w:r>
          <w:rPr>
            <w:rStyle w:val="Hyperlink"/>
          </w:rPr>
          <w:t>disruption</w:t>
        </w:r>
      </w:hyperlink>
      <w:r>
        <w:t xml:space="preserve"> or </w:t>
      </w:r>
      <w:hyperlink r:id="rId17" w:tooltip="Botnet" w:history="1">
        <w:r>
          <w:rPr>
            <w:rStyle w:val="Hyperlink"/>
          </w:rPr>
          <w:t>misdirection</w:t>
        </w:r>
      </w:hyperlink>
      <w:r>
        <w:t xml:space="preserve"> of the services they provide.</w:t>
      </w:r>
    </w:p>
    <w:p w:rsidR="008A2C1E" w:rsidRDefault="008A2C1E" w:rsidP="007B7F23">
      <w:pPr>
        <w:ind w:left="720"/>
      </w:pPr>
    </w:p>
    <w:p w:rsidR="007B7F23" w:rsidRDefault="007B7F23" w:rsidP="007B7F23">
      <w:pPr>
        <w:ind w:left="720"/>
      </w:pPr>
      <w:r>
        <w:t xml:space="preserve">Source of stimulus: individual or </w:t>
      </w:r>
      <w:proofErr w:type="gramStart"/>
      <w:r>
        <w:t>system ,</w:t>
      </w:r>
      <w:proofErr w:type="gramEnd"/>
      <w:r>
        <w:t xml:space="preserve"> internal-external, authorized, access to limited resources / vast resources.</w:t>
      </w:r>
    </w:p>
    <w:p w:rsidR="007B7F23" w:rsidRDefault="007B7F23" w:rsidP="007B7F23">
      <w:pPr>
        <w:ind w:left="720"/>
      </w:pPr>
      <w:r>
        <w:t xml:space="preserve">Stimulus: tries to display data / change data / access system </w:t>
      </w:r>
      <w:proofErr w:type="spellStart"/>
      <w:r>
        <w:t>sevices</w:t>
      </w:r>
      <w:proofErr w:type="spellEnd"/>
      <w:r>
        <w:t>.</w:t>
      </w:r>
    </w:p>
    <w:p w:rsidR="007B7F23" w:rsidRDefault="007B7F23" w:rsidP="007B7F23">
      <w:pPr>
        <w:ind w:left="720"/>
      </w:pPr>
      <w:r>
        <w:t>Artifact: system services, data in system.</w:t>
      </w:r>
    </w:p>
    <w:p w:rsidR="007B7F23" w:rsidRDefault="007B7F23" w:rsidP="007B7F23">
      <w:pPr>
        <w:ind w:left="720"/>
      </w:pPr>
      <w:proofErr w:type="spellStart"/>
      <w:proofErr w:type="gramStart"/>
      <w:r>
        <w:t>Evironment</w:t>
      </w:r>
      <w:proofErr w:type="spellEnd"/>
      <w:r>
        <w:t xml:space="preserve"> :</w:t>
      </w:r>
      <w:proofErr w:type="gramEnd"/>
      <w:r>
        <w:t xml:space="preserve"> online, connected.</w:t>
      </w:r>
    </w:p>
    <w:p w:rsidR="007B7F23" w:rsidRDefault="007B7F23" w:rsidP="007B7F23">
      <w:pPr>
        <w:ind w:left="720"/>
      </w:pPr>
      <w:r>
        <w:t>Response: authenticates the user / hides identity of the user.</w:t>
      </w:r>
    </w:p>
    <w:p w:rsidR="007B7F23" w:rsidRPr="00B1439C" w:rsidRDefault="007B7F23" w:rsidP="007B7F23">
      <w:pPr>
        <w:ind w:left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78510D" w:rsidRDefault="0078510D" w:rsidP="0078510D">
      <w:r>
        <w:t xml:space="preserve">               </w:t>
      </w:r>
      <w:r>
        <w:rPr>
          <w:b/>
          <w:bCs/>
        </w:rPr>
        <w:t>Testability</w:t>
      </w:r>
      <w:r>
        <w:t xml:space="preserve"> is the degree to which a software artifact (i.e. a software system, software module, requirements- or design document) supports testing in a given test context. If the testability of the software artifact is high, then finding faults in the system (if it has any) by means of testing is easier.</w:t>
      </w:r>
    </w:p>
    <w:p w:rsidR="00963B92" w:rsidRDefault="00963B92" w:rsidP="0078510D">
      <w:r>
        <w:t xml:space="preserve">             </w:t>
      </w:r>
    </w:p>
    <w:p w:rsidR="00963B92" w:rsidRDefault="00963B92" w:rsidP="0078510D">
      <w:r>
        <w:t xml:space="preserve">                Source of </w:t>
      </w:r>
      <w:proofErr w:type="gramStart"/>
      <w:r>
        <w:t>stimulus :</w:t>
      </w:r>
      <w:proofErr w:type="gramEnd"/>
      <w:r>
        <w:t xml:space="preserve"> unit developer, increment integrator, system verifier.</w:t>
      </w:r>
    </w:p>
    <w:p w:rsidR="00963B92" w:rsidRDefault="00963B92" w:rsidP="0078510D">
      <w:r>
        <w:t xml:space="preserve">                Stimulus: analysis </w:t>
      </w:r>
      <w:proofErr w:type="gramStart"/>
      <w:r>
        <w:t>/  design</w:t>
      </w:r>
      <w:proofErr w:type="gramEnd"/>
      <w:r>
        <w:t xml:space="preserve"> / architecture / class / system delivered.</w:t>
      </w:r>
    </w:p>
    <w:p w:rsidR="00963B92" w:rsidRDefault="00963B92" w:rsidP="0078510D">
      <w:r>
        <w:t xml:space="preserve">                 Artifact: </w:t>
      </w:r>
      <w:proofErr w:type="gramStart"/>
      <w:r>
        <w:t>design ,</w:t>
      </w:r>
      <w:proofErr w:type="gramEnd"/>
      <w:r>
        <w:t xml:space="preserve"> code.</w:t>
      </w:r>
    </w:p>
    <w:p w:rsidR="00963B92" w:rsidRDefault="00963B92" w:rsidP="0078510D">
      <w:r>
        <w:t xml:space="preserve">                 Environment: design </w:t>
      </w:r>
      <w:proofErr w:type="gramStart"/>
      <w:r>
        <w:t>time ,</w:t>
      </w:r>
      <w:proofErr w:type="gramEnd"/>
      <w:r>
        <w:t xml:space="preserve"> compile time, development time.</w:t>
      </w:r>
    </w:p>
    <w:p w:rsidR="00963B92" w:rsidRDefault="00963B92" w:rsidP="0078510D">
      <w:r>
        <w:t xml:space="preserve">                 </w:t>
      </w:r>
      <w:proofErr w:type="gramStart"/>
      <w:r>
        <w:t>Response</w:t>
      </w:r>
      <w:r w:rsidR="00D055EA">
        <w:t xml:space="preserve"> :</w:t>
      </w:r>
      <w:proofErr w:type="gramEnd"/>
      <w:r w:rsidR="00D055EA">
        <w:t xml:space="preserve"> provides access to state values , prepares test environment.</w:t>
      </w:r>
    </w:p>
    <w:p w:rsidR="00D055EA" w:rsidRPr="0078510D" w:rsidRDefault="00D055EA" w:rsidP="0078510D">
      <w:r>
        <w:t xml:space="preserve">                 Response measure: time to perform test, probability of failure if fault exists.</w:t>
      </w:r>
    </w:p>
    <w:p w:rsidR="007B7F23" w:rsidRPr="007B7F23" w:rsidRDefault="007B7F23" w:rsidP="007B7F23">
      <w:r>
        <w:t xml:space="preserve">              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D055EA" w:rsidRDefault="00D055EA" w:rsidP="00D055EA">
      <w:pPr>
        <w:rPr>
          <w:rStyle w:val="st"/>
        </w:rPr>
      </w:pPr>
      <w:r>
        <w:t xml:space="preserve">               </w:t>
      </w:r>
      <w:r>
        <w:rPr>
          <w:rStyle w:val="Emphasis"/>
        </w:rPr>
        <w:t>Usability</w:t>
      </w:r>
      <w:r>
        <w:rPr>
          <w:rStyle w:val="st"/>
        </w:rPr>
        <w:t xml:space="preserve"> is the ease of use and learnability of a human-made object such as a tool or device.</w:t>
      </w:r>
    </w:p>
    <w:p w:rsidR="00D055EA" w:rsidRDefault="00D055EA" w:rsidP="00D055EA">
      <w:pPr>
        <w:rPr>
          <w:rStyle w:val="st"/>
        </w:rPr>
      </w:pPr>
    </w:p>
    <w:p w:rsidR="00D055EA" w:rsidRDefault="00D055EA" w:rsidP="00D055EA">
      <w:pPr>
        <w:rPr>
          <w:rStyle w:val="st"/>
        </w:rPr>
      </w:pPr>
      <w:r>
        <w:rPr>
          <w:rStyle w:val="st"/>
        </w:rPr>
        <w:t xml:space="preserve">                Source of stimulus:  end user.</w:t>
      </w:r>
    </w:p>
    <w:p w:rsidR="00D055EA" w:rsidRDefault="00D055EA" w:rsidP="00D055EA">
      <w:pPr>
        <w:rPr>
          <w:rStyle w:val="st"/>
        </w:rPr>
      </w:pPr>
      <w:r>
        <w:rPr>
          <w:rStyle w:val="st"/>
        </w:rPr>
        <w:t xml:space="preserve">                Stimulus: wants to learn system features / use system efficiently.</w:t>
      </w:r>
    </w:p>
    <w:p w:rsidR="00D055EA" w:rsidRDefault="00D055EA" w:rsidP="00D055EA">
      <w:pPr>
        <w:rPr>
          <w:rStyle w:val="st"/>
        </w:rPr>
      </w:pPr>
      <w:r>
        <w:rPr>
          <w:rStyle w:val="st"/>
        </w:rPr>
        <w:t xml:space="preserve">                Artifact: system.</w:t>
      </w:r>
    </w:p>
    <w:p w:rsidR="00D055EA" w:rsidRDefault="00D055EA" w:rsidP="00D055EA">
      <w:pPr>
        <w:rPr>
          <w:rStyle w:val="st"/>
        </w:rPr>
      </w:pPr>
      <w:r>
        <w:rPr>
          <w:rStyle w:val="st"/>
        </w:rPr>
        <w:t xml:space="preserve">                Environment: runtime / configure time.</w:t>
      </w:r>
    </w:p>
    <w:p w:rsidR="00D055EA" w:rsidRDefault="009228F7" w:rsidP="00D055EA">
      <w:pPr>
        <w:rPr>
          <w:rStyle w:val="st"/>
        </w:rPr>
      </w:pPr>
      <w:r>
        <w:rPr>
          <w:rStyle w:val="st"/>
        </w:rPr>
        <w:t xml:space="preserve">                Respo</w:t>
      </w:r>
      <w:r w:rsidR="00D055EA">
        <w:rPr>
          <w:rStyle w:val="st"/>
        </w:rPr>
        <w:t>nse:  to support learning, to support efficient use.</w:t>
      </w:r>
    </w:p>
    <w:p w:rsidR="00D055EA" w:rsidRDefault="00D055EA" w:rsidP="00D055EA">
      <w:r>
        <w:rPr>
          <w:rStyle w:val="st"/>
        </w:rPr>
        <w:t xml:space="preserve">         </w:t>
      </w:r>
      <w:r w:rsidR="009228F7">
        <w:rPr>
          <w:rStyle w:val="st"/>
        </w:rPr>
        <w:t xml:space="preserve">       Response measure: user s</w:t>
      </w:r>
      <w:r>
        <w:rPr>
          <w:rStyle w:val="st"/>
        </w:rPr>
        <w:t>atisfaction.</w:t>
      </w:r>
    </w:p>
    <w:p w:rsidR="00D055EA" w:rsidRPr="00D055EA" w:rsidRDefault="00D055EA" w:rsidP="00D055EA">
      <w:r>
        <w:t xml:space="preserve">    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lastRenderedPageBreak/>
        <w:t>Design Constraints</w:t>
      </w:r>
      <w:bookmarkEnd w:id="9"/>
    </w:p>
    <w:p w:rsidR="00061C2E" w:rsidRDefault="004E5659" w:rsidP="00061C2E">
      <w:pPr>
        <w:pStyle w:val="BodyText"/>
        <w:ind w:left="0"/>
      </w:pPr>
      <w:bookmarkStart w:id="10" w:name="_GoBack"/>
      <w:bookmarkEnd w:id="10"/>
      <w:r>
        <w:rPr>
          <w:i/>
          <w:color w:val="C0504D"/>
        </w:rPr>
        <w:t xml:space="preserve">              </w:t>
      </w:r>
      <w:r w:rsidR="00061C2E">
        <w:rPr>
          <w:i/>
          <w:color w:val="C0504D"/>
        </w:rPr>
        <w:t xml:space="preserve">The application will be hosted </w:t>
      </w:r>
      <w:r>
        <w:rPr>
          <w:i/>
          <w:color w:val="C0504D"/>
        </w:rPr>
        <w:t xml:space="preserve">on the </w:t>
      </w:r>
      <w:r w:rsidR="00061C2E">
        <w:rPr>
          <w:i/>
          <w:color w:val="C0504D"/>
        </w:rPr>
        <w:t xml:space="preserve"> Apache Tomcat server.</w:t>
      </w:r>
      <w:r>
        <w:rPr>
          <w:i/>
          <w:color w:val="C0504D"/>
        </w:rPr>
        <w:t xml:space="preserve"> Regarding the architecture, the system is developed using a layered </w:t>
      </w:r>
      <w:proofErr w:type="gramStart"/>
      <w:r>
        <w:rPr>
          <w:i/>
          <w:color w:val="C0504D"/>
        </w:rPr>
        <w:t>architecture .</w:t>
      </w:r>
      <w:proofErr w:type="gramEnd"/>
      <w:r>
        <w:rPr>
          <w:i/>
          <w:color w:val="C0504D"/>
        </w:rPr>
        <w:t xml:space="preserve"> The logic of the application is done in </w:t>
      </w:r>
      <w:proofErr w:type="gramStart"/>
      <w:r>
        <w:rPr>
          <w:i/>
          <w:color w:val="C0504D"/>
        </w:rPr>
        <w:t>JSP(</w:t>
      </w:r>
      <w:proofErr w:type="gramEnd"/>
      <w:r>
        <w:rPr>
          <w:i/>
          <w:color w:val="C0504D"/>
        </w:rPr>
        <w:t xml:space="preserve"> Java) , while the front end is built with the use of HTML,CSS &amp; </w:t>
      </w:r>
      <w:proofErr w:type="spellStart"/>
      <w:r>
        <w:rPr>
          <w:i/>
          <w:color w:val="C0504D"/>
        </w:rPr>
        <w:t>Javascript</w:t>
      </w:r>
      <w:proofErr w:type="spellEnd"/>
      <w:r>
        <w:rPr>
          <w:i/>
          <w:color w:val="C0504D"/>
        </w:rPr>
        <w:t xml:space="preserve">. The database implementation is made using </w:t>
      </w:r>
      <w:proofErr w:type="gramStart"/>
      <w:r>
        <w:rPr>
          <w:i/>
          <w:color w:val="C0504D"/>
        </w:rPr>
        <w:t>MySQL ,</w:t>
      </w:r>
      <w:proofErr w:type="gramEnd"/>
      <w:r>
        <w:rPr>
          <w:i/>
          <w:color w:val="C0504D"/>
        </w:rPr>
        <w:t xml:space="preserve"> with the information being modified/retrieved  by SQL statements directly from the application.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8BE" w:rsidRDefault="00F948BE">
      <w:pPr>
        <w:spacing w:line="240" w:lineRule="auto"/>
      </w:pPr>
      <w:r>
        <w:separator/>
      </w:r>
    </w:p>
  </w:endnote>
  <w:endnote w:type="continuationSeparator" w:id="0">
    <w:p w:rsidR="00F948BE" w:rsidRDefault="00F9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AB2CEC">
          <w:pPr>
            <w:jc w:val="center"/>
          </w:pPr>
          <w:r>
            <w:sym w:font="Symbol" w:char="F0D3"/>
          </w:r>
          <w:r w:rsidR="00D906D9">
            <w:fldChar w:fldCharType="begin"/>
          </w:r>
          <w:r w:rsidR="00D906D9">
            <w:instrText xml:space="preserve"> DOCPROPERTY "Company"  \* MERGEFORMAT </w:instrText>
          </w:r>
          <w:r w:rsidR="00D906D9">
            <w:fldChar w:fldCharType="separate"/>
          </w:r>
          <w:r w:rsidR="00697B53">
            <w:t>&lt;</w:t>
          </w:r>
          <w:proofErr w:type="spellStart"/>
          <w:r w:rsidR="00AB2CEC">
            <w:t>Iacob</w:t>
          </w:r>
          <w:proofErr w:type="spellEnd"/>
          <w:r w:rsidR="00AB2CEC">
            <w:t xml:space="preserve"> Andrei </w:t>
          </w:r>
          <w:proofErr w:type="spellStart"/>
          <w:r w:rsidR="00AB2CEC">
            <w:t>Ștefan</w:t>
          </w:r>
          <w:proofErr w:type="spellEnd"/>
          <w:r w:rsidR="00921E0D">
            <w:t>&gt;</w:t>
          </w:r>
          <w:r w:rsidR="00D906D9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B2CEC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9228F7">
            <w:rPr>
              <w:rStyle w:val="PageNumber"/>
              <w:noProof/>
            </w:rPr>
            <w:t>3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8BE" w:rsidRDefault="00F948BE">
      <w:pPr>
        <w:spacing w:line="240" w:lineRule="auto"/>
      </w:pPr>
      <w:r>
        <w:separator/>
      </w:r>
    </w:p>
  </w:footnote>
  <w:footnote w:type="continuationSeparator" w:id="0">
    <w:p w:rsidR="00F948BE" w:rsidRDefault="00F94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D906D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proofErr w:type="spellStart"/>
    <w:r w:rsidR="00CC2955">
      <w:rPr>
        <w:rFonts w:ascii="Arial" w:hAnsi="Arial"/>
        <w:b/>
        <w:sz w:val="36"/>
      </w:rPr>
      <w:t>Iacob</w:t>
    </w:r>
    <w:proofErr w:type="spellEnd"/>
    <w:r w:rsidR="00CC2955">
      <w:rPr>
        <w:rFonts w:ascii="Arial" w:hAnsi="Arial"/>
        <w:b/>
        <w:sz w:val="36"/>
      </w:rPr>
      <w:t xml:space="preserve"> Andrei </w:t>
    </w:r>
    <w:proofErr w:type="spellStart"/>
    <w:r w:rsidR="00CC2955">
      <w:rPr>
        <w:rFonts w:ascii="Arial" w:hAnsi="Arial"/>
        <w:b/>
        <w:sz w:val="36"/>
      </w:rPr>
      <w:t>Ștefan</w:t>
    </w:r>
    <w:proofErr w:type="spellEnd"/>
    <w:r w:rsidR="00921E0D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97B53" w:rsidRDefault="00D906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C2955">
        <w:rPr>
          <w:rFonts w:ascii="Arial" w:hAnsi="Arial"/>
          <w:b/>
          <w:sz w:val="36"/>
        </w:rPr>
        <w:t>&lt;30431</w:t>
      </w:r>
      <w:r w:rsidR="00697B53">
        <w:rPr>
          <w:rFonts w:ascii="Arial" w:hAnsi="Arial"/>
          <w:b/>
          <w:sz w:val="36"/>
        </w:rPr>
        <w:t>&gt;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D906D9">
          <w:fldSimple w:instr=" SUBJECT  \* MERGEFORMAT ">
            <w:r w:rsidR="00CC2955">
              <w:t>&lt;</w:t>
            </w:r>
            <w:r w:rsidR="00CC2955" w:rsidRPr="00862D5F">
              <w:t xml:space="preserve"> </w:t>
            </w:r>
            <w:r w:rsidR="00CC2955">
              <w:rPr>
                <w:rStyle w:val="5yl5"/>
              </w:rPr>
              <w:t>Patient Guided Assessment System</w:t>
            </w:r>
            <w:r w:rsidR="00CC2955">
              <w:t xml:space="preserve"> </w:t>
            </w:r>
            <w:r w:rsidR="00921E0D">
              <w:t>&gt;</w:t>
            </w:r>
          </w:fldSimple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D906D9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CC2955">
          <w:r>
            <w:t xml:space="preserve">  Date:  &lt;18/03/2020</w:t>
          </w:r>
          <w:r w:rsidR="00AD64E8"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E8"/>
    <w:rsid w:val="00061C2E"/>
    <w:rsid w:val="000F2041"/>
    <w:rsid w:val="00161A84"/>
    <w:rsid w:val="001C12A4"/>
    <w:rsid w:val="00400EB4"/>
    <w:rsid w:val="0040432F"/>
    <w:rsid w:val="004E5659"/>
    <w:rsid w:val="00697B53"/>
    <w:rsid w:val="006B3DC8"/>
    <w:rsid w:val="006C06FC"/>
    <w:rsid w:val="006E0BB3"/>
    <w:rsid w:val="0078510D"/>
    <w:rsid w:val="007A32FC"/>
    <w:rsid w:val="007B7F23"/>
    <w:rsid w:val="007C601F"/>
    <w:rsid w:val="008421A9"/>
    <w:rsid w:val="008A2C1E"/>
    <w:rsid w:val="008C7B86"/>
    <w:rsid w:val="00921E0D"/>
    <w:rsid w:val="009228F7"/>
    <w:rsid w:val="00963B92"/>
    <w:rsid w:val="00973D83"/>
    <w:rsid w:val="009A026B"/>
    <w:rsid w:val="009C5990"/>
    <w:rsid w:val="009C6FAC"/>
    <w:rsid w:val="00AA56DB"/>
    <w:rsid w:val="00AB2CEC"/>
    <w:rsid w:val="00AD64E8"/>
    <w:rsid w:val="00B1439C"/>
    <w:rsid w:val="00BA055D"/>
    <w:rsid w:val="00C07D46"/>
    <w:rsid w:val="00CC2955"/>
    <w:rsid w:val="00D055EA"/>
    <w:rsid w:val="00D906D9"/>
    <w:rsid w:val="00E421C6"/>
    <w:rsid w:val="00EE5133"/>
    <w:rsid w:val="00F10180"/>
    <w:rsid w:val="00F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5yl5">
    <w:name w:val="_5yl5"/>
    <w:rsid w:val="00CC2955"/>
  </w:style>
  <w:style w:type="character" w:customStyle="1" w:styleId="e24kjd">
    <w:name w:val="e24kjd"/>
    <w:rsid w:val="00C07D46"/>
  </w:style>
  <w:style w:type="character" w:customStyle="1" w:styleId="st">
    <w:name w:val="st"/>
    <w:rsid w:val="00D055EA"/>
  </w:style>
  <w:style w:type="character" w:styleId="Emphasis">
    <w:name w:val="Emphasis"/>
    <w:uiPriority w:val="20"/>
    <w:qFormat/>
    <w:rsid w:val="00D055EA"/>
    <w:rPr>
      <w:i/>
      <w:iCs/>
    </w:rPr>
  </w:style>
  <w:style w:type="character" w:customStyle="1" w:styleId="BodyTextChar">
    <w:name w:val="Body Text Char"/>
    <w:link w:val="BodyText"/>
    <w:semiHidden/>
    <w:rsid w:val="00061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5yl5">
    <w:name w:val="_5yl5"/>
    <w:rsid w:val="00CC2955"/>
  </w:style>
  <w:style w:type="character" w:customStyle="1" w:styleId="e24kjd">
    <w:name w:val="e24kjd"/>
    <w:rsid w:val="00C07D46"/>
  </w:style>
  <w:style w:type="character" w:customStyle="1" w:styleId="st">
    <w:name w:val="st"/>
    <w:rsid w:val="00D055EA"/>
  </w:style>
  <w:style w:type="character" w:styleId="Emphasis">
    <w:name w:val="Emphasis"/>
    <w:uiPriority w:val="20"/>
    <w:qFormat/>
    <w:rsid w:val="00D055EA"/>
    <w:rPr>
      <w:i/>
      <w:iCs/>
    </w:rPr>
  </w:style>
  <w:style w:type="character" w:customStyle="1" w:styleId="BodyTextChar">
    <w:name w:val="Body Text Char"/>
    <w:link w:val="BodyText"/>
    <w:semiHidden/>
    <w:rsid w:val="0006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Computer_hardware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er_network" TargetMode="External"/><Relationship Id="rId17" Type="http://schemas.openxmlformats.org/officeDocument/2006/relationships/hyperlink" Target="https://en.wikipedia.org/wiki/Bot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nial-of-service_attack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ata_(computing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omputer_progra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Softwar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30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lastModifiedBy>Windows User</cp:lastModifiedBy>
  <cp:revision>3</cp:revision>
  <cp:lastPrinted>1900-12-31T22:00:00Z</cp:lastPrinted>
  <dcterms:created xsi:type="dcterms:W3CDTF">2020-03-18T11:45:00Z</dcterms:created>
  <dcterms:modified xsi:type="dcterms:W3CDTF">2020-03-21T16:01:00Z</dcterms:modified>
</cp:coreProperties>
</file>